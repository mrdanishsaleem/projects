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8A63A1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1E7FB80" w14:textId="2157CDE2" w:rsidR="00692703" w:rsidRPr="00CF1A49" w:rsidRDefault="001E5514" w:rsidP="00913946">
            <w:pPr>
              <w:pStyle w:val="Title"/>
            </w:pPr>
            <w:r>
              <w:t>Danish Saleem</w:t>
            </w:r>
          </w:p>
          <w:p w14:paraId="7BA83982" w14:textId="1BE35BBA" w:rsidR="00692703" w:rsidRPr="009A0508" w:rsidRDefault="001E5514" w:rsidP="009A0508">
            <w:pPr>
              <w:pStyle w:val="ContactInfo"/>
            </w:pPr>
            <w:r>
              <w:t>Lahore, Pakistan</w:t>
            </w:r>
            <w:r w:rsidR="009A0508" w:rsidRPr="009A050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90771CC1B784F5BA651A73BDCEE57FD"/>
                </w:placeholder>
                <w:temporary/>
                <w:showingPlcHdr/>
                <w15:appearance w15:val="hidden"/>
              </w:sdtPr>
              <w:sdtContent>
                <w:r w:rsidR="00692703" w:rsidRPr="009A0508">
                  <w:t>·</w:t>
                </w:r>
              </w:sdtContent>
            </w:sdt>
            <w:r w:rsidR="009A0508" w:rsidRPr="009A0508">
              <w:t xml:space="preserve"> (3</w:t>
            </w:r>
            <w:r>
              <w:t>23</w:t>
            </w:r>
            <w:r w:rsidR="009A0508" w:rsidRPr="009A0508">
              <w:t xml:space="preserve">) </w:t>
            </w:r>
            <w:r>
              <w:t>145</w:t>
            </w:r>
            <w:r w:rsidR="009A0508" w:rsidRPr="009A0508">
              <w:t>-</w:t>
            </w:r>
            <w:r>
              <w:t>8389</w:t>
            </w:r>
          </w:p>
          <w:p w14:paraId="7FB33286" w14:textId="1DDC84BB" w:rsidR="00692703" w:rsidRPr="00CF1A49" w:rsidRDefault="00FB3BD4" w:rsidP="00913946">
            <w:pPr>
              <w:pStyle w:val="ContactInfoEmphasis"/>
              <w:contextualSpacing w:val="0"/>
            </w:pPr>
            <w:r>
              <w:t>d</w:t>
            </w:r>
            <w:r w:rsidR="00CC68C2">
              <w:t>anish_s</w:t>
            </w:r>
            <w:r w:rsidR="009A0508">
              <w:t>@</w:t>
            </w:r>
            <w:r w:rsidR="00903BA6">
              <w:t>outlook</w:t>
            </w:r>
            <w:r w:rsidR="009A0508">
              <w:t>.com</w:t>
            </w:r>
          </w:p>
        </w:tc>
      </w:tr>
      <w:tr w:rsidR="009571D8" w:rsidRPr="00CF1A49" w14:paraId="2FCF2D30" w14:textId="77777777" w:rsidTr="00692703">
        <w:tc>
          <w:tcPr>
            <w:tcW w:w="9360" w:type="dxa"/>
            <w:tcMar>
              <w:top w:w="432" w:type="dxa"/>
            </w:tcMar>
          </w:tcPr>
          <w:p w14:paraId="3C0F3E20" w14:textId="1DE594AA" w:rsidR="001755A8" w:rsidRPr="00CF1A49" w:rsidRDefault="0066482D" w:rsidP="00E21829">
            <w:r w:rsidRPr="0066482D">
              <w:t>Quality Assurance Engineer with 2+ years of experience with great attention to detail and a commitment to developing and implementing continuous improvement initiatives through the collection and analysis of data and converting it into actionable information.</w:t>
            </w:r>
          </w:p>
        </w:tc>
      </w:tr>
    </w:tbl>
    <w:p w14:paraId="3A0562EE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88CF2ED79CE4C80849F23F4FC433000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C7981AF" w14:textId="77777777" w:rsidTr="00D66A52">
        <w:tc>
          <w:tcPr>
            <w:tcW w:w="9355" w:type="dxa"/>
          </w:tcPr>
          <w:p w14:paraId="212EB5E3" w14:textId="5F6735EF" w:rsidR="002F1F69" w:rsidRPr="00CF1A49" w:rsidRDefault="002F1F69" w:rsidP="002F1F69">
            <w:pPr>
              <w:pStyle w:val="Heading3"/>
              <w:contextualSpacing w:val="0"/>
              <w:outlineLvl w:val="2"/>
            </w:pPr>
            <w:r>
              <w:t xml:space="preserve">FEb </w:t>
            </w:r>
            <w:r>
              <w:t xml:space="preserve"> 20</w:t>
            </w:r>
            <w:r>
              <w:t>22</w:t>
            </w:r>
            <w:r>
              <w:t xml:space="preserve"> to </w:t>
            </w:r>
            <w:r>
              <w:t>Present</w:t>
            </w:r>
          </w:p>
          <w:p w14:paraId="180498DD" w14:textId="77777777" w:rsidR="002F1F69" w:rsidRDefault="002F1F69" w:rsidP="002F1F69">
            <w:pPr>
              <w:pStyle w:val="Heading2"/>
              <w:contextualSpacing w:val="0"/>
              <w:outlineLvl w:val="1"/>
            </w:pPr>
            <w:r>
              <w:t>QA Engineer</w:t>
            </w:r>
          </w:p>
          <w:p w14:paraId="03691022" w14:textId="1E45895E" w:rsidR="002F1F69" w:rsidRPr="00CF1A49" w:rsidRDefault="00BB5BF0" w:rsidP="002F1F6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USAIT</w:t>
            </w:r>
            <w:r w:rsidR="002F1F69">
              <w:rPr>
                <w:rStyle w:val="SubtleReference"/>
              </w:rPr>
              <w:t>, Lahore</w:t>
            </w:r>
          </w:p>
          <w:p w14:paraId="1DB4D87D" w14:textId="77777777" w:rsidR="004F1368" w:rsidRDefault="0018627E" w:rsidP="002F1F69">
            <w:pPr>
              <w:pStyle w:val="ListParagraph"/>
              <w:numPr>
                <w:ilvl w:val="0"/>
                <w:numId w:val="16"/>
              </w:numPr>
            </w:pPr>
            <w:r w:rsidRPr="0018627E">
              <w:t>Develop manual test cases and manage the execution of test plans Investigating and fixing a wide range of technical issues related to student and teacher portal</w:t>
            </w:r>
          </w:p>
          <w:p w14:paraId="73FC8639" w14:textId="77777777" w:rsidR="000D1904" w:rsidRDefault="0018627E" w:rsidP="002F1F69">
            <w:pPr>
              <w:pStyle w:val="ListParagraph"/>
              <w:numPr>
                <w:ilvl w:val="0"/>
                <w:numId w:val="16"/>
              </w:numPr>
            </w:pPr>
            <w:r w:rsidRPr="0018627E">
              <w:t>Managing the university's existing database</w:t>
            </w:r>
          </w:p>
          <w:p w14:paraId="5D04A1CC" w14:textId="50EFC11E" w:rsidR="0018627E" w:rsidRDefault="00D745C3" w:rsidP="002F1F69">
            <w:pPr>
              <w:pStyle w:val="ListParagraph"/>
              <w:numPr>
                <w:ilvl w:val="0"/>
                <w:numId w:val="16"/>
              </w:numPr>
            </w:pPr>
            <w:r>
              <w:t>W</w:t>
            </w:r>
            <w:r w:rsidR="0018627E" w:rsidRPr="0018627E">
              <w:t>riting SQL queries for daily reports</w:t>
            </w:r>
          </w:p>
          <w:p w14:paraId="2E889FFC" w14:textId="2E523219" w:rsidR="0018627E" w:rsidRDefault="002F1F69" w:rsidP="004F1368">
            <w:pPr>
              <w:pStyle w:val="ListParagraph"/>
              <w:numPr>
                <w:ilvl w:val="0"/>
                <w:numId w:val="16"/>
              </w:numPr>
            </w:pPr>
            <w:r>
              <w:t>Work with the development team to identify, document, and resolve issues</w:t>
            </w:r>
          </w:p>
          <w:p w14:paraId="2258BB48" w14:textId="149C4EEE" w:rsidR="00D745C3" w:rsidRDefault="00D745C3" w:rsidP="004F1368">
            <w:pPr>
              <w:pStyle w:val="ListParagraph"/>
              <w:numPr>
                <w:ilvl w:val="0"/>
                <w:numId w:val="16"/>
              </w:numPr>
            </w:pPr>
            <w:r>
              <w:t>Perform API Testing using Postman and document the responses</w:t>
            </w:r>
          </w:p>
          <w:p w14:paraId="0CAE98F5" w14:textId="77777777" w:rsidR="002F1F69" w:rsidRDefault="002F1F69" w:rsidP="001D0BF1">
            <w:pPr>
              <w:pStyle w:val="Heading3"/>
              <w:contextualSpacing w:val="0"/>
              <w:outlineLvl w:val="2"/>
            </w:pPr>
          </w:p>
          <w:p w14:paraId="7BB10BCA" w14:textId="4D8F4749" w:rsidR="001D0BF1" w:rsidRPr="00CF1A49" w:rsidRDefault="0036322B" w:rsidP="001D0BF1">
            <w:pPr>
              <w:pStyle w:val="Heading3"/>
              <w:contextualSpacing w:val="0"/>
              <w:outlineLvl w:val="2"/>
            </w:pPr>
            <w:r>
              <w:t>October</w:t>
            </w:r>
            <w:r w:rsidR="009A28AA">
              <w:t xml:space="preserve"> </w:t>
            </w:r>
            <w:r w:rsidR="009A0508">
              <w:t>201</w:t>
            </w:r>
            <w:r w:rsidR="00C53A9D">
              <w:t>9</w:t>
            </w:r>
            <w:r w:rsidR="009A0508">
              <w:t xml:space="preserve"> to </w:t>
            </w:r>
            <w:r w:rsidR="00491DFD">
              <w:t>2021</w:t>
            </w:r>
          </w:p>
          <w:p w14:paraId="521E4196" w14:textId="1E419AB8" w:rsidR="00FF222B" w:rsidRDefault="00C53A9D" w:rsidP="001D0BF1">
            <w:pPr>
              <w:pStyle w:val="Heading2"/>
              <w:contextualSpacing w:val="0"/>
              <w:outlineLvl w:val="1"/>
            </w:pPr>
            <w:r>
              <w:t>QA Eng</w:t>
            </w:r>
            <w:r w:rsidR="00163D22">
              <w:t>i</w:t>
            </w:r>
            <w:r>
              <w:t>neer</w:t>
            </w:r>
          </w:p>
          <w:p w14:paraId="6DC70569" w14:textId="394675D3" w:rsidR="001D0BF1" w:rsidRPr="00CF1A49" w:rsidRDefault="00163D22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YumYApps</w:t>
            </w:r>
            <w:r w:rsidR="00FF222B">
              <w:rPr>
                <w:rStyle w:val="SubtleReference"/>
              </w:rPr>
              <w:t xml:space="preserve">, </w:t>
            </w:r>
            <w:r>
              <w:rPr>
                <w:rStyle w:val="SubtleReference"/>
              </w:rPr>
              <w:t>Lahore</w:t>
            </w:r>
          </w:p>
          <w:p w14:paraId="3564EE13" w14:textId="77777777" w:rsidR="00210EE5" w:rsidRDefault="00210EE5" w:rsidP="008C4BB8">
            <w:pPr>
              <w:pStyle w:val="ListParagraph"/>
              <w:numPr>
                <w:ilvl w:val="0"/>
                <w:numId w:val="16"/>
              </w:numPr>
            </w:pPr>
            <w:r w:rsidRPr="00210EE5">
              <w:t>Performed manual testing for websites, web applications and mobiles apps and logged bugs on Trello</w:t>
            </w:r>
          </w:p>
          <w:p w14:paraId="2C570C51" w14:textId="0B289C9B" w:rsidR="008C4BB8" w:rsidRDefault="008C4BB8" w:rsidP="008C4BB8">
            <w:pPr>
              <w:pStyle w:val="ListParagraph"/>
              <w:numPr>
                <w:ilvl w:val="0"/>
                <w:numId w:val="16"/>
              </w:numPr>
            </w:pPr>
            <w:r>
              <w:t>Work with the development team to identify, document, and resolve issues</w:t>
            </w:r>
          </w:p>
          <w:p w14:paraId="1B059D5B" w14:textId="300C94D7" w:rsidR="002C5E0B" w:rsidRDefault="002C5E0B" w:rsidP="008C4BB8">
            <w:pPr>
              <w:pStyle w:val="ListParagraph"/>
              <w:numPr>
                <w:ilvl w:val="0"/>
                <w:numId w:val="16"/>
              </w:numPr>
            </w:pPr>
            <w:r>
              <w:t>Work with the CS Team to resolve technical issue raised by customers</w:t>
            </w:r>
          </w:p>
          <w:p w14:paraId="22805885" w14:textId="191263E9" w:rsidR="008C4BB8" w:rsidRDefault="008149CD" w:rsidP="008149CD">
            <w:pPr>
              <w:pStyle w:val="ListParagraph"/>
              <w:numPr>
                <w:ilvl w:val="0"/>
                <w:numId w:val="16"/>
              </w:numPr>
            </w:pPr>
            <w:r>
              <w:t xml:space="preserve">Create and </w:t>
            </w:r>
            <w:r w:rsidR="00C13A6F">
              <w:t>r</w:t>
            </w:r>
            <w:r w:rsidR="008C4BB8">
              <w:t>eview test</w:t>
            </w:r>
            <w:r>
              <w:t xml:space="preserve"> cases </w:t>
            </w:r>
            <w:r w:rsidR="008C4BB8">
              <w:t>created by others on the team</w:t>
            </w:r>
          </w:p>
          <w:p w14:paraId="4D7DB45B" w14:textId="77777777" w:rsidR="008C4BB8" w:rsidRDefault="008C4BB8" w:rsidP="008C4BB8">
            <w:pPr>
              <w:pStyle w:val="ListParagraph"/>
              <w:numPr>
                <w:ilvl w:val="0"/>
                <w:numId w:val="16"/>
              </w:numPr>
            </w:pPr>
            <w:r>
              <w:t>Work in a cross-platform test environment (Windows/Linux)</w:t>
            </w:r>
          </w:p>
          <w:p w14:paraId="41005D46" w14:textId="77777777" w:rsidR="000C0669" w:rsidRDefault="008C4BB8" w:rsidP="00C13A6F">
            <w:pPr>
              <w:pStyle w:val="ListParagraph"/>
              <w:numPr>
                <w:ilvl w:val="0"/>
                <w:numId w:val="16"/>
              </w:numPr>
            </w:pPr>
            <w:r>
              <w:t xml:space="preserve">Design and implement test </w:t>
            </w:r>
            <w:r w:rsidR="00293E81">
              <w:t>case</w:t>
            </w:r>
            <w:r>
              <w:t xml:space="preserve"> and plan following industry standards</w:t>
            </w:r>
          </w:p>
          <w:p w14:paraId="06307808" w14:textId="410B21A2" w:rsidR="00505874" w:rsidRPr="00CF1A49" w:rsidRDefault="00505874" w:rsidP="00C13A6F">
            <w:pPr>
              <w:pStyle w:val="ListParagraph"/>
              <w:numPr>
                <w:ilvl w:val="0"/>
                <w:numId w:val="16"/>
              </w:numPr>
            </w:pPr>
            <w:r>
              <w:t>Write SQL Queries to verify testing data in database</w:t>
            </w:r>
          </w:p>
        </w:tc>
      </w:tr>
      <w:tr w:rsidR="00E21829" w:rsidRPr="00CF1A49" w14:paraId="5CD56D9D" w14:textId="77777777" w:rsidTr="00F61DF9">
        <w:tc>
          <w:tcPr>
            <w:tcW w:w="9355" w:type="dxa"/>
            <w:tcMar>
              <w:top w:w="216" w:type="dxa"/>
            </w:tcMar>
          </w:tcPr>
          <w:p w14:paraId="2C70C196" w14:textId="1D192601" w:rsidR="00E21829" w:rsidRPr="00CF1A49" w:rsidRDefault="00455BD5" w:rsidP="00E21829">
            <w:pPr>
              <w:pStyle w:val="Heading3"/>
              <w:contextualSpacing w:val="0"/>
              <w:outlineLvl w:val="2"/>
            </w:pPr>
            <w:r>
              <w:t xml:space="preserve">May, </w:t>
            </w:r>
            <w:r w:rsidR="00E21829">
              <w:t>20</w:t>
            </w:r>
            <w:r>
              <w:t>19</w:t>
            </w:r>
            <w:r w:rsidR="00E21829" w:rsidRPr="00CF1A49">
              <w:t xml:space="preserve"> – </w:t>
            </w:r>
            <w:r w:rsidR="00B1456D">
              <w:t>AUGUST</w:t>
            </w:r>
            <w:r>
              <w:t xml:space="preserve">, </w:t>
            </w:r>
            <w:r w:rsidR="00E21829">
              <w:t>20</w:t>
            </w:r>
            <w:r>
              <w:t>19</w:t>
            </w:r>
          </w:p>
          <w:p w14:paraId="7CBF5501" w14:textId="7A5BF237" w:rsidR="00E21829" w:rsidRDefault="00455BD5" w:rsidP="00E21829">
            <w:pPr>
              <w:pStyle w:val="Heading2"/>
              <w:contextualSpacing w:val="0"/>
              <w:outlineLvl w:val="1"/>
            </w:pPr>
            <w:r>
              <w:t>QA Engineer</w:t>
            </w:r>
          </w:p>
          <w:p w14:paraId="532D0C6F" w14:textId="02A039FD" w:rsidR="00E21829" w:rsidRDefault="00455BD5" w:rsidP="00E2182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TEchleadz</w:t>
            </w:r>
            <w:r w:rsidR="00E21829">
              <w:rPr>
                <w:rStyle w:val="SubtleReference"/>
              </w:rPr>
              <w:t xml:space="preserve">, </w:t>
            </w:r>
            <w:r w:rsidR="00CE09B2">
              <w:rPr>
                <w:rStyle w:val="SubtleReference"/>
              </w:rPr>
              <w:t>Lahore</w:t>
            </w:r>
          </w:p>
          <w:p w14:paraId="69395E50" w14:textId="2CE478A4" w:rsidR="003D55D0" w:rsidRDefault="000C0669" w:rsidP="002C5E0B">
            <w:pPr>
              <w:pStyle w:val="ListParagraph"/>
              <w:numPr>
                <w:ilvl w:val="0"/>
                <w:numId w:val="16"/>
              </w:numPr>
            </w:pPr>
            <w:r>
              <w:t>Performed end-to-end testing on CRM Applications</w:t>
            </w:r>
          </w:p>
          <w:p w14:paraId="047C7A3B" w14:textId="53F4F3F5" w:rsidR="003D55D0" w:rsidRDefault="003D55D0" w:rsidP="003D55D0">
            <w:pPr>
              <w:pStyle w:val="ListParagraph"/>
              <w:numPr>
                <w:ilvl w:val="0"/>
                <w:numId w:val="16"/>
              </w:numPr>
            </w:pPr>
            <w:r>
              <w:t>Designed testing scenarios for usability testing</w:t>
            </w:r>
          </w:p>
          <w:p w14:paraId="40D99404" w14:textId="644BD6FC" w:rsidR="003D55D0" w:rsidRDefault="003D55D0" w:rsidP="003D55D0">
            <w:pPr>
              <w:pStyle w:val="ListParagraph"/>
              <w:numPr>
                <w:ilvl w:val="0"/>
                <w:numId w:val="16"/>
              </w:numPr>
            </w:pPr>
            <w:r>
              <w:t xml:space="preserve">Automate basic operations </w:t>
            </w:r>
            <w:r w:rsidR="005128FD">
              <w:t>for</w:t>
            </w:r>
            <w:r>
              <w:t xml:space="preserve"> CRM application</w:t>
            </w:r>
          </w:p>
          <w:p w14:paraId="0242EEF2" w14:textId="4FA02D2F" w:rsidR="00E21829" w:rsidRDefault="006D7DB6" w:rsidP="00E21829">
            <w:pPr>
              <w:pStyle w:val="ListParagraph"/>
              <w:numPr>
                <w:ilvl w:val="0"/>
                <w:numId w:val="16"/>
              </w:numPr>
            </w:pPr>
            <w:r>
              <w:t>Gather data on integration issues, vulnerabilities and reported all findings, including improvement recommendation</w:t>
            </w:r>
          </w:p>
        </w:tc>
      </w:tr>
      <w:tr w:rsidR="00F61DF9" w:rsidRPr="00CF1A49" w14:paraId="1A6919DA" w14:textId="77777777" w:rsidTr="00F61DF9">
        <w:tc>
          <w:tcPr>
            <w:tcW w:w="9355" w:type="dxa"/>
            <w:tcMar>
              <w:top w:w="216" w:type="dxa"/>
            </w:tcMar>
          </w:tcPr>
          <w:p w14:paraId="3E4946E1" w14:textId="77777777" w:rsidR="00733404" w:rsidRDefault="00733404" w:rsidP="009A0508">
            <w:pPr>
              <w:pStyle w:val="Heading3"/>
              <w:contextualSpacing w:val="0"/>
              <w:outlineLvl w:val="2"/>
            </w:pPr>
          </w:p>
          <w:p w14:paraId="20001479" w14:textId="77777777" w:rsidR="00733404" w:rsidRDefault="00733404" w:rsidP="009A0508">
            <w:pPr>
              <w:pStyle w:val="Heading3"/>
              <w:contextualSpacing w:val="0"/>
              <w:outlineLvl w:val="2"/>
            </w:pPr>
          </w:p>
          <w:p w14:paraId="25FBAF64" w14:textId="77777777" w:rsidR="00733404" w:rsidRDefault="00733404" w:rsidP="009A0508">
            <w:pPr>
              <w:pStyle w:val="Heading3"/>
              <w:contextualSpacing w:val="0"/>
              <w:outlineLvl w:val="2"/>
            </w:pPr>
          </w:p>
          <w:p w14:paraId="48257AEA" w14:textId="77777777" w:rsidR="00733404" w:rsidRDefault="00733404" w:rsidP="009A0508">
            <w:pPr>
              <w:pStyle w:val="Heading3"/>
              <w:contextualSpacing w:val="0"/>
              <w:outlineLvl w:val="2"/>
            </w:pPr>
          </w:p>
          <w:p w14:paraId="02DB069E" w14:textId="43845E61" w:rsidR="009A0508" w:rsidRPr="00CF1A49" w:rsidRDefault="00F3727E" w:rsidP="009A0508">
            <w:pPr>
              <w:pStyle w:val="Heading3"/>
              <w:contextualSpacing w:val="0"/>
              <w:outlineLvl w:val="2"/>
            </w:pPr>
            <w:r>
              <w:t>September</w:t>
            </w:r>
            <w:r w:rsidR="009A0508">
              <w:t xml:space="preserve"> 20</w:t>
            </w:r>
            <w:r w:rsidR="00784DCF">
              <w:t>1</w:t>
            </w:r>
            <w:r w:rsidR="006B76F2">
              <w:t>7</w:t>
            </w:r>
            <w:r w:rsidR="009A0508" w:rsidRPr="00CF1A49">
              <w:t xml:space="preserve"> – </w:t>
            </w:r>
            <w:r w:rsidR="005B3B81">
              <w:t>March</w:t>
            </w:r>
            <w:r w:rsidR="009A0508">
              <w:t xml:space="preserve"> 201</w:t>
            </w:r>
            <w:r w:rsidR="005B3B81">
              <w:t>9</w:t>
            </w:r>
          </w:p>
          <w:p w14:paraId="27999911" w14:textId="3DF276AD" w:rsidR="00FF222B" w:rsidRDefault="00D538F4" w:rsidP="009A0508">
            <w:pPr>
              <w:pStyle w:val="Heading2"/>
              <w:contextualSpacing w:val="0"/>
              <w:outlineLvl w:val="1"/>
            </w:pPr>
            <w:r>
              <w:t>QA Engineer</w:t>
            </w:r>
          </w:p>
          <w:p w14:paraId="4A91E776" w14:textId="287587CC" w:rsidR="009A0508" w:rsidRPr="00CF1A49" w:rsidRDefault="009A0508" w:rsidP="009A0508">
            <w:pPr>
              <w:pStyle w:val="Heading2"/>
              <w:contextualSpacing w:val="0"/>
              <w:outlineLvl w:val="1"/>
            </w:pPr>
            <w:r w:rsidRPr="00CF1A49">
              <w:t xml:space="preserve"> </w:t>
            </w:r>
            <w:r w:rsidR="00BC0581">
              <w:rPr>
                <w:rStyle w:val="SubtleReference"/>
              </w:rPr>
              <w:t>Maavan</w:t>
            </w:r>
            <w:r>
              <w:rPr>
                <w:rStyle w:val="SubtleReference"/>
              </w:rPr>
              <w:t xml:space="preserve">, </w:t>
            </w:r>
            <w:r w:rsidR="00CB639B">
              <w:rPr>
                <w:rStyle w:val="SubtleReference"/>
              </w:rPr>
              <w:t>Lahore</w:t>
            </w:r>
          </w:p>
          <w:p w14:paraId="0EB7DA9A" w14:textId="58F2726C" w:rsidR="00404D4B" w:rsidRDefault="00404D4B" w:rsidP="00F61DF9">
            <w:pPr>
              <w:pStyle w:val="ListParagraph"/>
              <w:numPr>
                <w:ilvl w:val="0"/>
                <w:numId w:val="16"/>
              </w:numPr>
            </w:pPr>
            <w:r>
              <w:t>Performed website and app testing and log bugs on respective tracking channels</w:t>
            </w:r>
          </w:p>
          <w:p w14:paraId="5D48BF29" w14:textId="7E7B3D7A" w:rsidR="000D434C" w:rsidRDefault="000D434C" w:rsidP="000D434C">
            <w:pPr>
              <w:pStyle w:val="ListParagraph"/>
              <w:numPr>
                <w:ilvl w:val="0"/>
                <w:numId w:val="16"/>
              </w:numPr>
            </w:pPr>
            <w:r>
              <w:t>Extend an existing automated test framework to cover new functionality</w:t>
            </w:r>
            <w:r w:rsidR="002C5E0B">
              <w:t xml:space="preserve"> for forum submissions</w:t>
            </w:r>
          </w:p>
          <w:p w14:paraId="5E577C4F" w14:textId="681C71DF" w:rsidR="000D434C" w:rsidRDefault="000C0669" w:rsidP="002C5E0B">
            <w:pPr>
              <w:pStyle w:val="ListParagraph"/>
              <w:numPr>
                <w:ilvl w:val="0"/>
                <w:numId w:val="16"/>
              </w:numPr>
            </w:pPr>
            <w:r>
              <w:t>Work with a cross-functional agile team that is responsible for multiple projects</w:t>
            </w:r>
          </w:p>
          <w:p w14:paraId="72F247F7" w14:textId="264973A5" w:rsidR="009A0508" w:rsidRDefault="00404D4B" w:rsidP="00404D4B">
            <w:pPr>
              <w:pStyle w:val="ListParagraph"/>
              <w:numPr>
                <w:ilvl w:val="0"/>
                <w:numId w:val="16"/>
              </w:numPr>
            </w:pPr>
            <w:r>
              <w:t>Gather data on integration issues, vulnerabilities and reported all findings, including improvement recommendation</w:t>
            </w:r>
          </w:p>
          <w:p w14:paraId="5A6972E1" w14:textId="6AE64F8A" w:rsidR="002C5E0B" w:rsidRDefault="002C5E0B" w:rsidP="00404D4B">
            <w:pPr>
              <w:pStyle w:val="ListParagraph"/>
              <w:numPr>
                <w:ilvl w:val="0"/>
                <w:numId w:val="16"/>
              </w:numPr>
            </w:pPr>
            <w:r>
              <w:t>Monitor websites on daily basis to make sure they are up and working</w:t>
            </w:r>
            <w:r w:rsidR="008543CB">
              <w:t xml:space="preserve"> via </w:t>
            </w:r>
            <w:r w:rsidR="008543CB" w:rsidRPr="008543CB">
              <w:t>Uptime Robot</w:t>
            </w:r>
          </w:p>
        </w:tc>
      </w:tr>
    </w:tbl>
    <w:sdt>
      <w:sdtPr>
        <w:alias w:val="Education:"/>
        <w:tag w:val="Education:"/>
        <w:id w:val="-1908763273"/>
        <w:placeholder>
          <w:docPart w:val="54CF5B44A7F8416895BB3D337CB9BD20"/>
        </w:placeholder>
        <w:temporary/>
        <w:showingPlcHdr/>
        <w15:appearance w15:val="hidden"/>
      </w:sdtPr>
      <w:sdtContent>
        <w:p w14:paraId="5E30576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89A1C27" w14:textId="77777777" w:rsidTr="009F4B58">
        <w:tc>
          <w:tcPr>
            <w:tcW w:w="9290" w:type="dxa"/>
          </w:tcPr>
          <w:p w14:paraId="7F961F99" w14:textId="064D83F7" w:rsidR="001D0BF1" w:rsidRPr="00CF1A49" w:rsidRDefault="008C4A5E" w:rsidP="001D0BF1">
            <w:pPr>
              <w:pStyle w:val="Heading3"/>
              <w:contextualSpacing w:val="0"/>
              <w:outlineLvl w:val="2"/>
            </w:pPr>
            <w:r>
              <w:t>October</w:t>
            </w:r>
            <w:r w:rsidR="001D0BF1" w:rsidRPr="00CF1A49">
              <w:t xml:space="preserve"> </w:t>
            </w:r>
            <w:r w:rsidR="009A0508">
              <w:t>20</w:t>
            </w:r>
            <w:r w:rsidR="00AC3EDE">
              <w:t>20</w:t>
            </w:r>
          </w:p>
          <w:p w14:paraId="682A17F1" w14:textId="77777777" w:rsidR="00741D77" w:rsidRDefault="009A0508" w:rsidP="001D0BF1">
            <w:pPr>
              <w:pStyle w:val="Heading2"/>
              <w:contextualSpacing w:val="0"/>
              <w:outlineLvl w:val="1"/>
            </w:pPr>
            <w:r>
              <w:t xml:space="preserve">Bachelor of science in </w:t>
            </w:r>
            <w:r w:rsidR="00624F98">
              <w:t>Computer</w:t>
            </w:r>
            <w:r w:rsidR="001D0BF1" w:rsidRPr="00CF1A49">
              <w:t xml:space="preserve"> </w:t>
            </w:r>
          </w:p>
          <w:p w14:paraId="5CF22138" w14:textId="5FFF6D81" w:rsidR="009F4B58" w:rsidRDefault="00741D77" w:rsidP="001B3E5B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Virtual U</w:t>
            </w:r>
            <w:r w:rsidR="009F4B58">
              <w:rPr>
                <w:rStyle w:val="SubtleReference"/>
              </w:rPr>
              <w:t>niversity</w:t>
            </w:r>
            <w:r w:rsidR="00B15520">
              <w:rPr>
                <w:rStyle w:val="SubtleReference"/>
              </w:rPr>
              <w:t xml:space="preserve"> OF pakistan</w:t>
            </w:r>
          </w:p>
          <w:p w14:paraId="4FF156C1" w14:textId="4CC9A92F" w:rsidR="009F4B58" w:rsidRPr="00CF1A49" w:rsidRDefault="009F4B58" w:rsidP="009F4B58">
            <w:pPr>
              <w:pStyle w:val="ListBullet"/>
            </w:pPr>
            <w:r>
              <w:t>GPA: 3.</w:t>
            </w:r>
            <w:r w:rsidR="000F5478">
              <w:t>2</w:t>
            </w:r>
            <w:r>
              <w:t>/4.0</w:t>
            </w:r>
          </w:p>
        </w:tc>
      </w:tr>
      <w:tr w:rsidR="008C4A5E" w:rsidRPr="00CF1A49" w14:paraId="6AF64B3A" w14:textId="77777777" w:rsidTr="009F4B58">
        <w:tc>
          <w:tcPr>
            <w:tcW w:w="9290" w:type="dxa"/>
          </w:tcPr>
          <w:p w14:paraId="217D9CD5" w14:textId="77777777" w:rsidR="008C4A5E" w:rsidRDefault="008C4A5E" w:rsidP="001D0BF1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06E1BFD57994129BEC6C02B878E4DE5"/>
        </w:placeholder>
        <w:temporary/>
        <w:showingPlcHdr/>
        <w15:appearance w15:val="hidden"/>
      </w:sdtPr>
      <w:sdtContent>
        <w:p w14:paraId="4B36EF8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389CD4D" w14:textId="77777777" w:rsidTr="00CF1A49">
        <w:tc>
          <w:tcPr>
            <w:tcW w:w="4675" w:type="dxa"/>
          </w:tcPr>
          <w:p w14:paraId="71B98917" w14:textId="78FFF29A" w:rsidR="008C4A6D" w:rsidRDefault="008C4A6D" w:rsidP="006E1507">
            <w:pPr>
              <w:pStyle w:val="ListBullet"/>
              <w:contextualSpacing w:val="0"/>
            </w:pPr>
            <w:r>
              <w:t>Knowledge of HTML, CSS and JavaScript</w:t>
            </w:r>
          </w:p>
          <w:p w14:paraId="15906637" w14:textId="01580507" w:rsidR="001E3120" w:rsidRDefault="004D3837" w:rsidP="006E1507">
            <w:pPr>
              <w:pStyle w:val="ListBullet"/>
              <w:contextualSpacing w:val="0"/>
            </w:pPr>
            <w:r>
              <w:t xml:space="preserve">Manual </w:t>
            </w:r>
            <w:r w:rsidR="00A24673">
              <w:t>t</w:t>
            </w:r>
            <w:r>
              <w:t>esting</w:t>
            </w:r>
            <w:r w:rsidR="00111136">
              <w:t xml:space="preserve"> &amp; Automation </w:t>
            </w:r>
            <w:r w:rsidR="00A24673">
              <w:t>t</w:t>
            </w:r>
            <w:r w:rsidR="00111136">
              <w:t>esting</w:t>
            </w:r>
            <w:r w:rsidR="00884544">
              <w:t xml:space="preserve"> (Basic)</w:t>
            </w:r>
          </w:p>
          <w:p w14:paraId="2F080E1A" w14:textId="44BA05C8" w:rsidR="005C6E35" w:rsidRPr="006E1507" w:rsidRDefault="005C6E35" w:rsidP="006E1507">
            <w:pPr>
              <w:pStyle w:val="ListBullet"/>
              <w:contextualSpacing w:val="0"/>
            </w:pPr>
            <w:r w:rsidRPr="005C6E35">
              <w:t>QA</w:t>
            </w:r>
            <w:r w:rsidR="001A4733">
              <w:t>, QC &amp; Testing methodologies</w:t>
            </w:r>
          </w:p>
          <w:p w14:paraId="315EDAFA" w14:textId="1D51DCB3" w:rsidR="009F4B58" w:rsidRDefault="005C6E35" w:rsidP="00526188">
            <w:pPr>
              <w:pStyle w:val="ListBullet"/>
              <w:contextualSpacing w:val="0"/>
            </w:pPr>
            <w:r w:rsidRPr="005C6E35">
              <w:t>SDLC</w:t>
            </w:r>
            <w:r w:rsidR="004A2C25">
              <w:t xml:space="preserve">, </w:t>
            </w:r>
            <w:r w:rsidRPr="005C6E35">
              <w:t>STLC</w:t>
            </w:r>
            <w:r w:rsidR="004A2C25">
              <w:t xml:space="preserve"> &amp; Bug Life Cycle</w:t>
            </w:r>
          </w:p>
          <w:p w14:paraId="550C0758" w14:textId="4E2BC941" w:rsidR="00B45334" w:rsidRDefault="00B45334" w:rsidP="00B45334">
            <w:pPr>
              <w:pStyle w:val="ListBullet"/>
              <w:contextualSpacing w:val="0"/>
            </w:pPr>
            <w:r w:rsidRPr="00B45334">
              <w:t>Trello</w:t>
            </w:r>
            <w:r w:rsidR="00F97A7A">
              <w:t xml:space="preserve">, </w:t>
            </w:r>
            <w:r w:rsidR="00F97A7A" w:rsidRPr="00F97A7A">
              <w:t>Jira</w:t>
            </w:r>
          </w:p>
          <w:p w14:paraId="13836DE2" w14:textId="2304666F" w:rsidR="00B45334" w:rsidRDefault="00F846CD" w:rsidP="00B45334">
            <w:pPr>
              <w:pStyle w:val="ListBullet"/>
              <w:contextualSpacing w:val="0"/>
            </w:pPr>
            <w:r>
              <w:t>Selenium,</w:t>
            </w:r>
            <w:r w:rsidRPr="00B45334">
              <w:t xml:space="preserve"> WebDriver</w:t>
            </w:r>
            <w:r>
              <w:t xml:space="preserve">, </w:t>
            </w:r>
            <w:r w:rsidRPr="00395709">
              <w:t>Appium</w:t>
            </w:r>
            <w:r>
              <w:t>, Cypress, JMeter</w:t>
            </w:r>
            <w:r w:rsidR="003029A5">
              <w:t xml:space="preserve"> (Basic </w:t>
            </w:r>
            <w:r w:rsidR="00D745C3">
              <w:t>Knowledge</w:t>
            </w:r>
            <w:r w:rsidR="003029A5">
              <w:t>)</w:t>
            </w:r>
            <w:r w:rsidRPr="00B45334">
              <w:t xml:space="preserve"> </w:t>
            </w:r>
          </w:p>
          <w:p w14:paraId="1F0388E1" w14:textId="46305943" w:rsidR="00443B02" w:rsidRPr="006E1507" w:rsidRDefault="00356BED" w:rsidP="00356BED">
            <w:pPr>
              <w:pStyle w:val="ListBullet"/>
              <w:contextualSpacing w:val="0"/>
            </w:pPr>
            <w:r>
              <w:t>Oral and written communication</w:t>
            </w:r>
          </w:p>
        </w:tc>
        <w:tc>
          <w:tcPr>
            <w:tcW w:w="4675" w:type="dxa"/>
            <w:tcMar>
              <w:left w:w="360" w:type="dxa"/>
            </w:tcMar>
          </w:tcPr>
          <w:p w14:paraId="65A6F455" w14:textId="4A8D142F" w:rsidR="001E3120" w:rsidRPr="006E1507" w:rsidRDefault="00960C4B" w:rsidP="006E1507">
            <w:pPr>
              <w:pStyle w:val="ListBullet"/>
              <w:contextualSpacing w:val="0"/>
            </w:pPr>
            <w:r w:rsidRPr="00960C4B">
              <w:t xml:space="preserve">Web </w:t>
            </w:r>
            <w:r w:rsidR="001465C2">
              <w:t xml:space="preserve">&amp; </w:t>
            </w:r>
            <w:r w:rsidR="0095311C">
              <w:t>M</w:t>
            </w:r>
            <w:r w:rsidR="001465C2">
              <w:t xml:space="preserve">obile app </w:t>
            </w:r>
            <w:r w:rsidR="00A24673">
              <w:t>t</w:t>
            </w:r>
            <w:r w:rsidR="001465C2">
              <w:t>esting</w:t>
            </w:r>
          </w:p>
          <w:p w14:paraId="6664AC6E" w14:textId="77777777" w:rsidR="009F4B58" w:rsidRDefault="005C6E35" w:rsidP="006E1507">
            <w:pPr>
              <w:pStyle w:val="ListBullet"/>
              <w:contextualSpacing w:val="0"/>
            </w:pPr>
            <w:r w:rsidRPr="005C6E35">
              <w:t>GUI Testing</w:t>
            </w:r>
          </w:p>
          <w:p w14:paraId="19042302" w14:textId="77777777" w:rsidR="007C71A1" w:rsidRDefault="007C71A1" w:rsidP="006E1507">
            <w:pPr>
              <w:pStyle w:val="ListBullet"/>
              <w:contextualSpacing w:val="0"/>
            </w:pPr>
            <w:r w:rsidRPr="007C71A1">
              <w:t>Requirement Analysis</w:t>
            </w:r>
          </w:p>
          <w:p w14:paraId="61E4CE6E" w14:textId="77777777" w:rsidR="007C71A1" w:rsidRDefault="00B45334" w:rsidP="006E1507">
            <w:pPr>
              <w:pStyle w:val="ListBullet"/>
              <w:contextualSpacing w:val="0"/>
            </w:pPr>
            <w:r w:rsidRPr="00B45334">
              <w:t>SQL</w:t>
            </w:r>
          </w:p>
          <w:p w14:paraId="5E5BD1BB" w14:textId="6322CF43" w:rsidR="00B45334" w:rsidRPr="006E1507" w:rsidRDefault="00B45334" w:rsidP="006E1507">
            <w:pPr>
              <w:pStyle w:val="ListBullet"/>
              <w:contextualSpacing w:val="0"/>
            </w:pPr>
            <w:r>
              <w:t>API Testing</w:t>
            </w:r>
          </w:p>
        </w:tc>
      </w:tr>
    </w:tbl>
    <w:p w14:paraId="5895B8B2" w14:textId="77777777" w:rsidR="009F4B58" w:rsidRPr="00CF1A49" w:rsidRDefault="00000000" w:rsidP="009F4B58">
      <w:pPr>
        <w:pStyle w:val="Heading1"/>
      </w:pPr>
      <w:sdt>
        <w:sdtPr>
          <w:alias w:val="Activities:"/>
          <w:tag w:val="Activities:"/>
          <w:id w:val="1223332893"/>
          <w:placeholder>
            <w:docPart w:val="457F5A1961E74FE082911031F82A7F94"/>
          </w:placeholder>
          <w:temporary/>
          <w:showingPlcHdr/>
          <w15:appearance w15:val="hidden"/>
        </w:sdtPr>
        <w:sdtContent>
          <w:r w:rsidR="0062312F" w:rsidRPr="00CF1A49">
            <w:t>Activities</w:t>
          </w:r>
        </w:sdtContent>
      </w:sdt>
      <w:r w:rsidR="009F4B58">
        <w:t xml:space="preserve"> &amp; 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F4B58" w:rsidRPr="006E1507" w14:paraId="366013C8" w14:textId="77777777" w:rsidTr="00DD5C49">
        <w:tc>
          <w:tcPr>
            <w:tcW w:w="4675" w:type="dxa"/>
          </w:tcPr>
          <w:p w14:paraId="02DB6793" w14:textId="024F9FF3" w:rsidR="009F4B58" w:rsidRPr="006E1507" w:rsidRDefault="00D10FCB" w:rsidP="00DD5C49">
            <w:pPr>
              <w:pStyle w:val="ListBullet"/>
              <w:contextualSpacing w:val="0"/>
            </w:pPr>
            <w:r>
              <w:t>Movies</w:t>
            </w:r>
          </w:p>
          <w:p w14:paraId="2F5E09EF" w14:textId="501812C8" w:rsidR="006967DE" w:rsidRPr="006E1507" w:rsidRDefault="00D10FCB" w:rsidP="00F61FF3">
            <w:pPr>
              <w:pStyle w:val="ListBullet"/>
              <w:contextualSpacing w:val="0"/>
            </w:pPr>
            <w:r>
              <w:t>Video Gaming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481B3557" w14:textId="46956C61" w:rsidR="009F4B58" w:rsidRDefault="00825981" w:rsidP="00C46B9C">
            <w:pPr>
              <w:pStyle w:val="ListBullet"/>
              <w:contextualSpacing w:val="0"/>
            </w:pPr>
            <w:r>
              <w:t>Music</w:t>
            </w:r>
          </w:p>
          <w:p w14:paraId="6D6BAA64" w14:textId="5674A069" w:rsidR="00F61FF3" w:rsidRDefault="00F61FF3" w:rsidP="00C46B9C">
            <w:pPr>
              <w:pStyle w:val="ListBullet"/>
              <w:contextualSpacing w:val="0"/>
            </w:pPr>
            <w:r>
              <w:t>Information Technology</w:t>
            </w:r>
          </w:p>
          <w:p w14:paraId="0F4DCA8C" w14:textId="18487787" w:rsidR="00F61FF3" w:rsidRPr="006E1507" w:rsidRDefault="00F61FF3" w:rsidP="00F61FF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EE3BEF8" w14:textId="77777777" w:rsidR="009F4B58" w:rsidRPr="006E1507" w:rsidRDefault="009F4B58" w:rsidP="00C624F2">
      <w:pPr>
        <w:pStyle w:val="ListBullet"/>
        <w:numPr>
          <w:ilvl w:val="0"/>
          <w:numId w:val="0"/>
        </w:numPr>
      </w:pPr>
    </w:p>
    <w:sectPr w:rsidR="009F4B58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ACF2" w14:textId="77777777" w:rsidR="00E17380" w:rsidRDefault="00E17380" w:rsidP="0068194B">
      <w:r>
        <w:separator/>
      </w:r>
    </w:p>
    <w:p w14:paraId="1CFD86F3" w14:textId="77777777" w:rsidR="00E17380" w:rsidRDefault="00E17380"/>
    <w:p w14:paraId="452ED33F" w14:textId="77777777" w:rsidR="00E17380" w:rsidRDefault="00E17380"/>
  </w:endnote>
  <w:endnote w:type="continuationSeparator" w:id="0">
    <w:p w14:paraId="1180617A" w14:textId="77777777" w:rsidR="00E17380" w:rsidRDefault="00E17380" w:rsidP="0068194B">
      <w:r>
        <w:continuationSeparator/>
      </w:r>
    </w:p>
    <w:p w14:paraId="052852A6" w14:textId="77777777" w:rsidR="00E17380" w:rsidRDefault="00E17380"/>
    <w:p w14:paraId="76F76F29" w14:textId="77777777" w:rsidR="00E17380" w:rsidRDefault="00E17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5D67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6D4F" w14:textId="77777777" w:rsidR="00E17380" w:rsidRDefault="00E17380" w:rsidP="0068194B">
      <w:r>
        <w:separator/>
      </w:r>
    </w:p>
    <w:p w14:paraId="52504F88" w14:textId="77777777" w:rsidR="00E17380" w:rsidRDefault="00E17380"/>
    <w:p w14:paraId="6E07FA75" w14:textId="77777777" w:rsidR="00E17380" w:rsidRDefault="00E17380"/>
  </w:footnote>
  <w:footnote w:type="continuationSeparator" w:id="0">
    <w:p w14:paraId="47C98B97" w14:textId="77777777" w:rsidR="00E17380" w:rsidRDefault="00E17380" w:rsidP="0068194B">
      <w:r>
        <w:continuationSeparator/>
      </w:r>
    </w:p>
    <w:p w14:paraId="19FD0BC1" w14:textId="77777777" w:rsidR="00E17380" w:rsidRDefault="00E17380"/>
    <w:p w14:paraId="1BB8B42C" w14:textId="77777777" w:rsidR="00E17380" w:rsidRDefault="00E173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D44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F7CBC9" wp14:editId="5B51A9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205F0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6434B"/>
    <w:multiLevelType w:val="hybridMultilevel"/>
    <w:tmpl w:val="BA38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90593">
    <w:abstractNumId w:val="9"/>
  </w:num>
  <w:num w:numId="2" w16cid:durableId="1284965098">
    <w:abstractNumId w:val="8"/>
  </w:num>
  <w:num w:numId="3" w16cid:durableId="1749420803">
    <w:abstractNumId w:val="7"/>
  </w:num>
  <w:num w:numId="4" w16cid:durableId="1169639283">
    <w:abstractNumId w:val="6"/>
  </w:num>
  <w:num w:numId="5" w16cid:durableId="1887449780">
    <w:abstractNumId w:val="10"/>
  </w:num>
  <w:num w:numId="6" w16cid:durableId="787702867">
    <w:abstractNumId w:val="3"/>
  </w:num>
  <w:num w:numId="7" w16cid:durableId="1667171459">
    <w:abstractNumId w:val="12"/>
  </w:num>
  <w:num w:numId="8" w16cid:durableId="1833252901">
    <w:abstractNumId w:val="2"/>
  </w:num>
  <w:num w:numId="9" w16cid:durableId="602420995">
    <w:abstractNumId w:val="13"/>
  </w:num>
  <w:num w:numId="10" w16cid:durableId="1277566633">
    <w:abstractNumId w:val="5"/>
  </w:num>
  <w:num w:numId="11" w16cid:durableId="693699519">
    <w:abstractNumId w:val="4"/>
  </w:num>
  <w:num w:numId="12" w16cid:durableId="1269044059">
    <w:abstractNumId w:val="1"/>
  </w:num>
  <w:num w:numId="13" w16cid:durableId="1345859831">
    <w:abstractNumId w:val="0"/>
  </w:num>
  <w:num w:numId="14" w16cid:durableId="1137527911">
    <w:abstractNumId w:val="14"/>
  </w:num>
  <w:num w:numId="15" w16cid:durableId="1144811760">
    <w:abstractNumId w:val="11"/>
  </w:num>
  <w:num w:numId="16" w16cid:durableId="973294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14"/>
    <w:rsid w:val="000001EF"/>
    <w:rsid w:val="000036D7"/>
    <w:rsid w:val="00007322"/>
    <w:rsid w:val="00007728"/>
    <w:rsid w:val="000173AB"/>
    <w:rsid w:val="00024584"/>
    <w:rsid w:val="00024730"/>
    <w:rsid w:val="00055E95"/>
    <w:rsid w:val="0007021F"/>
    <w:rsid w:val="000A7C97"/>
    <w:rsid w:val="000B2BA5"/>
    <w:rsid w:val="000C0669"/>
    <w:rsid w:val="000D1904"/>
    <w:rsid w:val="000D434C"/>
    <w:rsid w:val="000F2F8C"/>
    <w:rsid w:val="000F5478"/>
    <w:rsid w:val="0010006E"/>
    <w:rsid w:val="001045A8"/>
    <w:rsid w:val="00111136"/>
    <w:rsid w:val="00114A91"/>
    <w:rsid w:val="001427E1"/>
    <w:rsid w:val="001465C2"/>
    <w:rsid w:val="00163668"/>
    <w:rsid w:val="00163D22"/>
    <w:rsid w:val="00171566"/>
    <w:rsid w:val="00174676"/>
    <w:rsid w:val="001755A8"/>
    <w:rsid w:val="001830FE"/>
    <w:rsid w:val="00184014"/>
    <w:rsid w:val="0018627E"/>
    <w:rsid w:val="00192008"/>
    <w:rsid w:val="001A4733"/>
    <w:rsid w:val="001A7C45"/>
    <w:rsid w:val="001B001E"/>
    <w:rsid w:val="001B3E5B"/>
    <w:rsid w:val="001C0E68"/>
    <w:rsid w:val="001C4B6F"/>
    <w:rsid w:val="001D0BF1"/>
    <w:rsid w:val="001E3120"/>
    <w:rsid w:val="001E5514"/>
    <w:rsid w:val="001E7E0C"/>
    <w:rsid w:val="001F0B79"/>
    <w:rsid w:val="001F0BB0"/>
    <w:rsid w:val="001F4E6D"/>
    <w:rsid w:val="001F6140"/>
    <w:rsid w:val="00203573"/>
    <w:rsid w:val="0020597D"/>
    <w:rsid w:val="00210EE5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3E81"/>
    <w:rsid w:val="00294998"/>
    <w:rsid w:val="00297F18"/>
    <w:rsid w:val="002A1945"/>
    <w:rsid w:val="002B2958"/>
    <w:rsid w:val="002B3FC8"/>
    <w:rsid w:val="002C5E0B"/>
    <w:rsid w:val="002D23C5"/>
    <w:rsid w:val="002D3B86"/>
    <w:rsid w:val="002D6137"/>
    <w:rsid w:val="002E7E61"/>
    <w:rsid w:val="002F05E5"/>
    <w:rsid w:val="002F1F69"/>
    <w:rsid w:val="002F254D"/>
    <w:rsid w:val="002F30E4"/>
    <w:rsid w:val="003029A5"/>
    <w:rsid w:val="00307140"/>
    <w:rsid w:val="00316DFF"/>
    <w:rsid w:val="00325B57"/>
    <w:rsid w:val="00336056"/>
    <w:rsid w:val="003544E1"/>
    <w:rsid w:val="00356BED"/>
    <w:rsid w:val="0036322B"/>
    <w:rsid w:val="00366398"/>
    <w:rsid w:val="0036682A"/>
    <w:rsid w:val="00391059"/>
    <w:rsid w:val="00395709"/>
    <w:rsid w:val="003A0632"/>
    <w:rsid w:val="003A30E5"/>
    <w:rsid w:val="003A6ADF"/>
    <w:rsid w:val="003B5928"/>
    <w:rsid w:val="003D380F"/>
    <w:rsid w:val="003D55D0"/>
    <w:rsid w:val="003E160D"/>
    <w:rsid w:val="003F1D5F"/>
    <w:rsid w:val="0040125C"/>
    <w:rsid w:val="00404D4B"/>
    <w:rsid w:val="00405128"/>
    <w:rsid w:val="00406CFF"/>
    <w:rsid w:val="00416B25"/>
    <w:rsid w:val="00420592"/>
    <w:rsid w:val="004319E0"/>
    <w:rsid w:val="00437E8C"/>
    <w:rsid w:val="00440225"/>
    <w:rsid w:val="00443B02"/>
    <w:rsid w:val="004533D6"/>
    <w:rsid w:val="00455BD5"/>
    <w:rsid w:val="004726BC"/>
    <w:rsid w:val="00474105"/>
    <w:rsid w:val="004752A0"/>
    <w:rsid w:val="00480E6E"/>
    <w:rsid w:val="00486277"/>
    <w:rsid w:val="00491DFD"/>
    <w:rsid w:val="00494CF6"/>
    <w:rsid w:val="00495F8D"/>
    <w:rsid w:val="004A1FAE"/>
    <w:rsid w:val="004A2C25"/>
    <w:rsid w:val="004A32FF"/>
    <w:rsid w:val="004A6DD3"/>
    <w:rsid w:val="004B06EB"/>
    <w:rsid w:val="004B280E"/>
    <w:rsid w:val="004B6AD0"/>
    <w:rsid w:val="004C2D5D"/>
    <w:rsid w:val="004C33E1"/>
    <w:rsid w:val="004D3837"/>
    <w:rsid w:val="004E01EB"/>
    <w:rsid w:val="004E2794"/>
    <w:rsid w:val="004F1368"/>
    <w:rsid w:val="00500D67"/>
    <w:rsid w:val="00505874"/>
    <w:rsid w:val="00510392"/>
    <w:rsid w:val="005128FD"/>
    <w:rsid w:val="00513E2A"/>
    <w:rsid w:val="00517BCD"/>
    <w:rsid w:val="00526188"/>
    <w:rsid w:val="00541E66"/>
    <w:rsid w:val="00566A35"/>
    <w:rsid w:val="0056701E"/>
    <w:rsid w:val="005740D7"/>
    <w:rsid w:val="005A0F26"/>
    <w:rsid w:val="005A1B10"/>
    <w:rsid w:val="005A6850"/>
    <w:rsid w:val="005B1B1B"/>
    <w:rsid w:val="005B3B81"/>
    <w:rsid w:val="005C5932"/>
    <w:rsid w:val="005C6E35"/>
    <w:rsid w:val="005D3CA7"/>
    <w:rsid w:val="005D4CC1"/>
    <w:rsid w:val="005F24CB"/>
    <w:rsid w:val="005F4B91"/>
    <w:rsid w:val="005F55D2"/>
    <w:rsid w:val="0062312F"/>
    <w:rsid w:val="00624F98"/>
    <w:rsid w:val="00625F2C"/>
    <w:rsid w:val="006618E9"/>
    <w:rsid w:val="0066482D"/>
    <w:rsid w:val="0068194B"/>
    <w:rsid w:val="00692703"/>
    <w:rsid w:val="006967DE"/>
    <w:rsid w:val="006A1962"/>
    <w:rsid w:val="006B5D48"/>
    <w:rsid w:val="006B76F2"/>
    <w:rsid w:val="006B7D7B"/>
    <w:rsid w:val="006C1A5E"/>
    <w:rsid w:val="006C1A62"/>
    <w:rsid w:val="006D7DB6"/>
    <w:rsid w:val="006E1507"/>
    <w:rsid w:val="00712D8B"/>
    <w:rsid w:val="007273B7"/>
    <w:rsid w:val="00733404"/>
    <w:rsid w:val="00733E0A"/>
    <w:rsid w:val="00741D77"/>
    <w:rsid w:val="0074403D"/>
    <w:rsid w:val="00746D44"/>
    <w:rsid w:val="007538DC"/>
    <w:rsid w:val="00755C4E"/>
    <w:rsid w:val="00756E3D"/>
    <w:rsid w:val="00757803"/>
    <w:rsid w:val="00784DCF"/>
    <w:rsid w:val="0079206B"/>
    <w:rsid w:val="00796076"/>
    <w:rsid w:val="007B1CF7"/>
    <w:rsid w:val="007C0566"/>
    <w:rsid w:val="007C606B"/>
    <w:rsid w:val="007C6CAD"/>
    <w:rsid w:val="007C71A1"/>
    <w:rsid w:val="007E6A61"/>
    <w:rsid w:val="00801140"/>
    <w:rsid w:val="00803404"/>
    <w:rsid w:val="008149CD"/>
    <w:rsid w:val="00825981"/>
    <w:rsid w:val="00834955"/>
    <w:rsid w:val="008543CB"/>
    <w:rsid w:val="00855B59"/>
    <w:rsid w:val="00860461"/>
    <w:rsid w:val="0086487C"/>
    <w:rsid w:val="00870B20"/>
    <w:rsid w:val="0088162B"/>
    <w:rsid w:val="008829F8"/>
    <w:rsid w:val="00884544"/>
    <w:rsid w:val="00885897"/>
    <w:rsid w:val="008A6538"/>
    <w:rsid w:val="008C4A5E"/>
    <w:rsid w:val="008C4A6D"/>
    <w:rsid w:val="008C4BB8"/>
    <w:rsid w:val="008C7056"/>
    <w:rsid w:val="008E17C1"/>
    <w:rsid w:val="008F3B14"/>
    <w:rsid w:val="00901899"/>
    <w:rsid w:val="0090344B"/>
    <w:rsid w:val="00903BA6"/>
    <w:rsid w:val="00905715"/>
    <w:rsid w:val="0091321E"/>
    <w:rsid w:val="00913946"/>
    <w:rsid w:val="0092726B"/>
    <w:rsid w:val="009361BA"/>
    <w:rsid w:val="00936D4C"/>
    <w:rsid w:val="00941A26"/>
    <w:rsid w:val="00944F78"/>
    <w:rsid w:val="009510E7"/>
    <w:rsid w:val="00952C89"/>
    <w:rsid w:val="0095311C"/>
    <w:rsid w:val="009571D8"/>
    <w:rsid w:val="00960C4B"/>
    <w:rsid w:val="009650EA"/>
    <w:rsid w:val="00973025"/>
    <w:rsid w:val="0097790C"/>
    <w:rsid w:val="0098506E"/>
    <w:rsid w:val="009916FD"/>
    <w:rsid w:val="009A0508"/>
    <w:rsid w:val="009A28AA"/>
    <w:rsid w:val="009A44CE"/>
    <w:rsid w:val="009C1F91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4673"/>
    <w:rsid w:val="00A25023"/>
    <w:rsid w:val="00A270EA"/>
    <w:rsid w:val="00A34BA2"/>
    <w:rsid w:val="00A36F27"/>
    <w:rsid w:val="00A373BD"/>
    <w:rsid w:val="00A415A2"/>
    <w:rsid w:val="00A42E32"/>
    <w:rsid w:val="00A46E63"/>
    <w:rsid w:val="00A51DC5"/>
    <w:rsid w:val="00A53DE1"/>
    <w:rsid w:val="00A5714C"/>
    <w:rsid w:val="00A615E1"/>
    <w:rsid w:val="00A755E8"/>
    <w:rsid w:val="00A85FC4"/>
    <w:rsid w:val="00A93A5D"/>
    <w:rsid w:val="00AA51B5"/>
    <w:rsid w:val="00AB32F8"/>
    <w:rsid w:val="00AB610B"/>
    <w:rsid w:val="00AC3EDE"/>
    <w:rsid w:val="00AD360E"/>
    <w:rsid w:val="00AD40FB"/>
    <w:rsid w:val="00AD782D"/>
    <w:rsid w:val="00AE7650"/>
    <w:rsid w:val="00AF61ED"/>
    <w:rsid w:val="00B041E1"/>
    <w:rsid w:val="00B10EBE"/>
    <w:rsid w:val="00B1456D"/>
    <w:rsid w:val="00B15520"/>
    <w:rsid w:val="00B236F1"/>
    <w:rsid w:val="00B4533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BF0"/>
    <w:rsid w:val="00BC0581"/>
    <w:rsid w:val="00BD431F"/>
    <w:rsid w:val="00BE423E"/>
    <w:rsid w:val="00BF61AC"/>
    <w:rsid w:val="00BF6D9F"/>
    <w:rsid w:val="00C050A5"/>
    <w:rsid w:val="00C13A6F"/>
    <w:rsid w:val="00C46B9C"/>
    <w:rsid w:val="00C47FA6"/>
    <w:rsid w:val="00C53A9D"/>
    <w:rsid w:val="00C57C30"/>
    <w:rsid w:val="00C57FC6"/>
    <w:rsid w:val="00C624F2"/>
    <w:rsid w:val="00C66A7D"/>
    <w:rsid w:val="00C779DA"/>
    <w:rsid w:val="00C814F7"/>
    <w:rsid w:val="00C97EC5"/>
    <w:rsid w:val="00CA4B4D"/>
    <w:rsid w:val="00CB35C3"/>
    <w:rsid w:val="00CB639B"/>
    <w:rsid w:val="00CC68C2"/>
    <w:rsid w:val="00CD323D"/>
    <w:rsid w:val="00CE09B2"/>
    <w:rsid w:val="00CE4030"/>
    <w:rsid w:val="00CE64B3"/>
    <w:rsid w:val="00CF1A49"/>
    <w:rsid w:val="00D0630C"/>
    <w:rsid w:val="00D0741E"/>
    <w:rsid w:val="00D10FCB"/>
    <w:rsid w:val="00D243A9"/>
    <w:rsid w:val="00D2604B"/>
    <w:rsid w:val="00D305E5"/>
    <w:rsid w:val="00D30C57"/>
    <w:rsid w:val="00D37CD3"/>
    <w:rsid w:val="00D538F4"/>
    <w:rsid w:val="00D66A52"/>
    <w:rsid w:val="00D66EFA"/>
    <w:rsid w:val="00D72A2D"/>
    <w:rsid w:val="00D745C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62F1"/>
    <w:rsid w:val="00E01923"/>
    <w:rsid w:val="00E01D6B"/>
    <w:rsid w:val="00E14498"/>
    <w:rsid w:val="00E17380"/>
    <w:rsid w:val="00E21829"/>
    <w:rsid w:val="00E2397A"/>
    <w:rsid w:val="00E254DB"/>
    <w:rsid w:val="00E300FC"/>
    <w:rsid w:val="00E362DB"/>
    <w:rsid w:val="00E5632B"/>
    <w:rsid w:val="00E70240"/>
    <w:rsid w:val="00E70FC1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727E"/>
    <w:rsid w:val="00F45F0B"/>
    <w:rsid w:val="00F476C4"/>
    <w:rsid w:val="00F61D36"/>
    <w:rsid w:val="00F61DF9"/>
    <w:rsid w:val="00F61FF3"/>
    <w:rsid w:val="00F711DC"/>
    <w:rsid w:val="00F81960"/>
    <w:rsid w:val="00F83088"/>
    <w:rsid w:val="00F846CD"/>
    <w:rsid w:val="00F8769D"/>
    <w:rsid w:val="00F9350C"/>
    <w:rsid w:val="00F94EB5"/>
    <w:rsid w:val="00F9624D"/>
    <w:rsid w:val="00F97A7A"/>
    <w:rsid w:val="00FA4750"/>
    <w:rsid w:val="00FB31C1"/>
    <w:rsid w:val="00FB3BD4"/>
    <w:rsid w:val="00FB58F2"/>
    <w:rsid w:val="00FC6AEA"/>
    <w:rsid w:val="00FD3D13"/>
    <w:rsid w:val="00FE55A2"/>
    <w:rsid w:val="00FF222B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CCE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SH%20SALEEM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0771CC1B784F5BA651A73BDCEE5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9D960-5980-49C9-976D-EE21DAC2F09D}"/>
      </w:docPartPr>
      <w:docPartBody>
        <w:p w:rsidR="00DA68AB" w:rsidRDefault="000F62C6">
          <w:pPr>
            <w:pStyle w:val="190771CC1B784F5BA651A73BDCEE57FD"/>
          </w:pPr>
          <w:r w:rsidRPr="00CF1A49">
            <w:t>·</w:t>
          </w:r>
        </w:p>
      </w:docPartBody>
    </w:docPart>
    <w:docPart>
      <w:docPartPr>
        <w:name w:val="688CF2ED79CE4C80849F23F4FC433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309C4-7477-4D3D-99B9-C091BC239C45}"/>
      </w:docPartPr>
      <w:docPartBody>
        <w:p w:rsidR="00DA68AB" w:rsidRDefault="000F62C6">
          <w:pPr>
            <w:pStyle w:val="688CF2ED79CE4C80849F23F4FC433000"/>
          </w:pPr>
          <w:r w:rsidRPr="00CF1A49">
            <w:t>Experience</w:t>
          </w:r>
        </w:p>
      </w:docPartBody>
    </w:docPart>
    <w:docPart>
      <w:docPartPr>
        <w:name w:val="54CF5B44A7F8416895BB3D337CB9B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DC236-6142-40AF-AF19-F9803798F175}"/>
      </w:docPartPr>
      <w:docPartBody>
        <w:p w:rsidR="00DA68AB" w:rsidRDefault="000F62C6">
          <w:pPr>
            <w:pStyle w:val="54CF5B44A7F8416895BB3D337CB9BD20"/>
          </w:pPr>
          <w:r w:rsidRPr="00CF1A49">
            <w:t>Education</w:t>
          </w:r>
        </w:p>
      </w:docPartBody>
    </w:docPart>
    <w:docPart>
      <w:docPartPr>
        <w:name w:val="E06E1BFD57994129BEC6C02B878E4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ECA42-22E4-44CE-BB85-E4A830E6E3C2}"/>
      </w:docPartPr>
      <w:docPartBody>
        <w:p w:rsidR="00DA68AB" w:rsidRDefault="000F62C6">
          <w:pPr>
            <w:pStyle w:val="E06E1BFD57994129BEC6C02B878E4DE5"/>
          </w:pPr>
          <w:r w:rsidRPr="00CF1A49">
            <w:t>Skills</w:t>
          </w:r>
        </w:p>
      </w:docPartBody>
    </w:docPart>
    <w:docPart>
      <w:docPartPr>
        <w:name w:val="457F5A1961E74FE082911031F82A7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2ECCF-CBED-4321-BCA7-C2705FF0E15E}"/>
      </w:docPartPr>
      <w:docPartBody>
        <w:p w:rsidR="00DA68AB" w:rsidRDefault="000F62C6">
          <w:pPr>
            <w:pStyle w:val="457F5A1961E74FE082911031F82A7F9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C6"/>
    <w:rsid w:val="000F62C6"/>
    <w:rsid w:val="0019068E"/>
    <w:rsid w:val="00702E51"/>
    <w:rsid w:val="00AB4578"/>
    <w:rsid w:val="00B146A6"/>
    <w:rsid w:val="00B27E47"/>
    <w:rsid w:val="00C86CF4"/>
    <w:rsid w:val="00DA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771CC1B784F5BA651A73BDCEE57FD">
    <w:name w:val="190771CC1B784F5BA651A73BDCEE57FD"/>
  </w:style>
  <w:style w:type="paragraph" w:customStyle="1" w:styleId="688CF2ED79CE4C80849F23F4FC433000">
    <w:name w:val="688CF2ED79CE4C80849F23F4FC433000"/>
  </w:style>
  <w:style w:type="paragraph" w:customStyle="1" w:styleId="54CF5B44A7F8416895BB3D337CB9BD20">
    <w:name w:val="54CF5B44A7F8416895BB3D337CB9BD20"/>
  </w:style>
  <w:style w:type="paragraph" w:customStyle="1" w:styleId="E06E1BFD57994129BEC6C02B878E4DE5">
    <w:name w:val="E06E1BFD57994129BEC6C02B878E4DE5"/>
  </w:style>
  <w:style w:type="paragraph" w:customStyle="1" w:styleId="457F5A1961E74FE082911031F82A7F94">
    <w:name w:val="457F5A1961E74FE082911031F82A7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resume.dotx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2021-01-12T19:08:00Z</dcterms:created>
  <dcterms:modified xsi:type="dcterms:W3CDTF">2022-09-09T11:06:00Z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